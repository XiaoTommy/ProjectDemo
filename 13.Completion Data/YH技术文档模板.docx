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C8" w:rsidRDefault="00E858C8"/>
    <w:sectPr w:rsidR="00E858C8" w:rsidSect="00870792">
      <w:footerReference w:type="default" r:id="rId7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6F8" w:rsidRDefault="00FC56F8" w:rsidP="00FD369C">
      <w:r>
        <w:separator/>
      </w:r>
    </w:p>
  </w:endnote>
  <w:endnote w:type="continuationSeparator" w:id="0">
    <w:p w:rsidR="00FC56F8" w:rsidRDefault="00FC56F8" w:rsidP="00FD3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392929"/>
      <w:docPartObj>
        <w:docPartGallery w:val="Page Numbers (Bottom of Page)"/>
        <w:docPartUnique/>
      </w:docPartObj>
    </w:sdtPr>
    <w:sdtContent>
      <w:p w:rsidR="00870792" w:rsidRDefault="00870792" w:rsidP="00870792">
        <w:pPr>
          <w:pStyle w:val="a4"/>
          <w:pBdr>
            <w:bottom w:val="single" w:sz="6" w:space="1" w:color="auto"/>
          </w:pBdr>
        </w:pPr>
      </w:p>
      <w:p w:rsidR="00870792" w:rsidRDefault="00FF4002" w:rsidP="00FA0686">
        <w:pPr>
          <w:pStyle w:val="a4"/>
        </w:pPr>
        <w:fldSimple w:instr=" PAGE   \* MERGEFORMAT ">
          <w:r w:rsidR="00FC56F8" w:rsidRPr="00FC56F8">
            <w:rPr>
              <w:noProof/>
              <w:lang w:val="zh-CN"/>
            </w:rPr>
            <w:t>-</w:t>
          </w:r>
          <w:r w:rsidR="00FC56F8">
            <w:rPr>
              <w:noProof/>
            </w:rPr>
            <w:t xml:space="preserve"> 1 -</w:t>
          </w:r>
        </w:fldSimple>
        <w:r w:rsidR="00870792">
          <w:rPr>
            <w:rFonts w:hint="eastAsia"/>
          </w:rPr>
          <w:t xml:space="preserve"> </w:t>
        </w:r>
      </w:p>
      <w:tbl>
        <w:tblPr>
          <w:tblStyle w:val="a5"/>
          <w:tblW w:w="0" w:type="auto"/>
          <w:tblInd w:w="3234" w:type="dxa"/>
          <w:tblLook w:val="04A0"/>
        </w:tblPr>
        <w:tblGrid>
          <w:gridCol w:w="2414"/>
          <w:gridCol w:w="1123"/>
          <w:gridCol w:w="1291"/>
          <w:gridCol w:w="1208"/>
          <w:gridCol w:w="1208"/>
        </w:tblGrid>
        <w:tr w:rsidR="00870792" w:rsidTr="00FF6786">
          <w:trPr>
            <w:trHeight w:val="292"/>
          </w:trPr>
          <w:tc>
            <w:tcPr>
              <w:tcW w:w="2414" w:type="dxa"/>
            </w:tcPr>
            <w:p w:rsidR="00870792" w:rsidRDefault="00870792" w:rsidP="00FF6786">
              <w:pPr>
                <w:pStyle w:val="a4"/>
              </w:pPr>
            </w:p>
          </w:tc>
          <w:tc>
            <w:tcPr>
              <w:tcW w:w="1123" w:type="dxa"/>
            </w:tcPr>
            <w:p w:rsidR="00870792" w:rsidRDefault="00870792" w:rsidP="00FF6786">
              <w:pPr>
                <w:pStyle w:val="a4"/>
                <w:jc w:val="right"/>
              </w:pPr>
              <w:r>
                <w:rPr>
                  <w:rFonts w:hint="eastAsia"/>
                </w:rPr>
                <w:t>时间</w:t>
              </w:r>
            </w:p>
          </w:tc>
          <w:tc>
            <w:tcPr>
              <w:tcW w:w="1291" w:type="dxa"/>
            </w:tcPr>
            <w:sdt>
              <w:sdtPr>
                <w:alias w:val="发布日期"/>
                <w:id w:val="212392908"/>
                <w:placeholder>
                  <w:docPart w:val="55103AC6395E4C1D96102F695C466E7D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lid w:val="zh-CN"/>
                  <w:storeMappedDataAs w:val="dateTime"/>
                  <w:calendar w:val="gregorian"/>
                </w:date>
              </w:sdtPr>
              <w:sdtContent>
                <w:p w:rsidR="00870792" w:rsidRDefault="00870792" w:rsidP="00FF6786">
                  <w:pPr>
                    <w:pStyle w:val="a4"/>
                  </w:pPr>
                  <w:r w:rsidRPr="00CA78D9">
                    <w:rPr>
                      <w:rStyle w:val="a7"/>
                      <w:rFonts w:hint="eastAsia"/>
                    </w:rPr>
                    <w:t>[</w:t>
                  </w:r>
                  <w:r w:rsidRPr="00CA78D9">
                    <w:rPr>
                      <w:rStyle w:val="a7"/>
                      <w:rFonts w:hint="eastAsia"/>
                    </w:rPr>
                    <w:t>发布日期</w:t>
                  </w:r>
                  <w:r w:rsidRPr="00CA78D9">
                    <w:rPr>
                      <w:rStyle w:val="a7"/>
                      <w:rFonts w:hint="eastAsia"/>
                    </w:rPr>
                    <w:t>]</w:t>
                  </w:r>
                </w:p>
              </w:sdtContent>
            </w:sdt>
          </w:tc>
          <w:tc>
            <w:tcPr>
              <w:tcW w:w="1208" w:type="dxa"/>
            </w:tcPr>
            <w:p w:rsidR="00870792" w:rsidRDefault="00870792" w:rsidP="00FF6786">
              <w:pPr>
                <w:pStyle w:val="a4"/>
                <w:jc w:val="right"/>
              </w:pPr>
              <w:r>
                <w:rPr>
                  <w:rFonts w:hint="eastAsia"/>
                </w:rPr>
                <w:t>版本</w:t>
              </w:r>
            </w:p>
          </w:tc>
          <w:tc>
            <w:tcPr>
              <w:tcW w:w="1208" w:type="dxa"/>
            </w:tcPr>
            <w:p w:rsidR="00870792" w:rsidRDefault="00870792" w:rsidP="00FF6786">
              <w:pPr>
                <w:pStyle w:val="a4"/>
              </w:pPr>
            </w:p>
          </w:tc>
        </w:tr>
        <w:tr w:rsidR="00870792" w:rsidTr="00FF6786">
          <w:trPr>
            <w:trHeight w:val="314"/>
          </w:trPr>
          <w:sdt>
            <w:sdtPr>
              <w:alias w:val="标题"/>
              <w:id w:val="212392912"/>
              <w:placeholder>
                <w:docPart w:val="BA569D997E7A452CAB3578E5A0D3018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tc>
                <w:tcPr>
                  <w:tcW w:w="2414" w:type="dxa"/>
                </w:tcPr>
                <w:p w:rsidR="00870792" w:rsidRDefault="00870792" w:rsidP="00FF6786">
                  <w:pPr>
                    <w:pStyle w:val="a4"/>
                  </w:pPr>
                  <w:r w:rsidRPr="00CA78D9">
                    <w:rPr>
                      <w:rStyle w:val="a7"/>
                      <w:rFonts w:hint="eastAsia"/>
                    </w:rPr>
                    <w:t>[</w:t>
                  </w:r>
                  <w:r w:rsidRPr="00CA78D9">
                    <w:rPr>
                      <w:rStyle w:val="a7"/>
                      <w:rFonts w:hint="eastAsia"/>
                    </w:rPr>
                    <w:t>标题</w:t>
                  </w:r>
                  <w:r w:rsidRPr="00CA78D9">
                    <w:rPr>
                      <w:rStyle w:val="a7"/>
                      <w:rFonts w:hint="eastAsia"/>
                    </w:rPr>
                    <w:t>]</w:t>
                  </w:r>
                </w:p>
              </w:tc>
            </w:sdtContent>
          </w:sdt>
          <w:tc>
            <w:tcPr>
              <w:tcW w:w="1123" w:type="dxa"/>
            </w:tcPr>
            <w:p w:rsidR="00870792" w:rsidRDefault="00870792" w:rsidP="00FF6786">
              <w:pPr>
                <w:pStyle w:val="a4"/>
                <w:jc w:val="right"/>
              </w:pPr>
              <w:r>
                <w:rPr>
                  <w:rFonts w:hint="eastAsia"/>
                </w:rPr>
                <w:t>作者</w:t>
              </w:r>
            </w:p>
          </w:tc>
          <w:sdt>
            <w:sdtPr>
              <w:alias w:val="作者"/>
              <w:id w:val="212392907"/>
              <w:placeholder>
                <w:docPart w:val="126D2FDEE46C491CB6A8AF337772D86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tc>
                <w:tcPr>
                  <w:tcW w:w="1291" w:type="dxa"/>
                </w:tcPr>
                <w:p w:rsidR="00870792" w:rsidRDefault="00870792" w:rsidP="00FF6786">
                  <w:pPr>
                    <w:pStyle w:val="a4"/>
                  </w:pPr>
                  <w:r>
                    <w:rPr>
                      <w:rFonts w:hint="eastAsia"/>
                    </w:rPr>
                    <w:t>Microsoft</w:t>
                  </w:r>
                </w:p>
              </w:tc>
            </w:sdtContent>
          </w:sdt>
          <w:tc>
            <w:tcPr>
              <w:tcW w:w="1208" w:type="dxa"/>
            </w:tcPr>
            <w:p w:rsidR="00870792" w:rsidRDefault="00870792" w:rsidP="00FF6786">
              <w:pPr>
                <w:pStyle w:val="a4"/>
                <w:jc w:val="right"/>
              </w:pPr>
              <w:r>
                <w:rPr>
                  <w:rFonts w:hint="eastAsia"/>
                </w:rPr>
                <w:t>状态</w:t>
              </w:r>
            </w:p>
          </w:tc>
          <w:sdt>
            <w:sdtPr>
              <w:alias w:val="状态"/>
              <w:id w:val="212392913"/>
              <w:placeholder>
                <w:docPart w:val="C3451D7A1D8E4059BDA44F9CEA55D64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tc>
                <w:tcPr>
                  <w:tcW w:w="1208" w:type="dxa"/>
                </w:tcPr>
                <w:p w:rsidR="00870792" w:rsidRDefault="00870792" w:rsidP="00FF6786">
                  <w:pPr>
                    <w:pStyle w:val="a4"/>
                  </w:pPr>
                  <w:r w:rsidRPr="00CA78D9">
                    <w:rPr>
                      <w:rStyle w:val="a7"/>
                      <w:rFonts w:hint="eastAsia"/>
                    </w:rPr>
                    <w:t>[</w:t>
                  </w:r>
                  <w:r w:rsidRPr="00CA78D9">
                    <w:rPr>
                      <w:rStyle w:val="a7"/>
                      <w:rFonts w:hint="eastAsia"/>
                    </w:rPr>
                    <w:t>状态</w:t>
                  </w:r>
                  <w:r w:rsidRPr="00CA78D9">
                    <w:rPr>
                      <w:rStyle w:val="a7"/>
                      <w:rFonts w:hint="eastAsia"/>
                    </w:rPr>
                    <w:t>]</w:t>
                  </w:r>
                </w:p>
              </w:tc>
            </w:sdtContent>
          </w:sdt>
        </w:tr>
        <w:tr w:rsidR="00870792" w:rsidTr="00FF6786">
          <w:trPr>
            <w:trHeight w:val="314"/>
          </w:trPr>
          <w:tc>
            <w:tcPr>
              <w:tcW w:w="7244" w:type="dxa"/>
              <w:gridSpan w:val="5"/>
            </w:tcPr>
            <w:p w:rsidR="00870792" w:rsidRDefault="00870792" w:rsidP="00FF6786">
              <w:pPr>
                <w:pStyle w:val="a4"/>
              </w:pPr>
            </w:p>
          </w:tc>
        </w:tr>
      </w:tbl>
      <w:p w:rsidR="00870792" w:rsidRDefault="00FF4002" w:rsidP="00FA0686">
        <w:pPr>
          <w:pStyle w:val="a4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6F8" w:rsidRDefault="00FC56F8" w:rsidP="00FD369C">
      <w:r>
        <w:separator/>
      </w:r>
    </w:p>
  </w:footnote>
  <w:footnote w:type="continuationSeparator" w:id="0">
    <w:p w:rsidR="00FC56F8" w:rsidRDefault="00FC56F8" w:rsidP="00FD36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6F8"/>
    <w:rsid w:val="001825A8"/>
    <w:rsid w:val="00870792"/>
    <w:rsid w:val="00BC6DA0"/>
    <w:rsid w:val="00E858C8"/>
    <w:rsid w:val="00FA0686"/>
    <w:rsid w:val="00FC56F8"/>
    <w:rsid w:val="00FD369C"/>
    <w:rsid w:val="00FF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9C"/>
    <w:rPr>
      <w:sz w:val="18"/>
      <w:szCs w:val="18"/>
    </w:rPr>
  </w:style>
  <w:style w:type="table" w:styleId="a5">
    <w:name w:val="Table Grid"/>
    <w:basedOn w:val="a1"/>
    <w:uiPriority w:val="59"/>
    <w:rsid w:val="00FA0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A0686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870792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707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70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yuanCao\Documents\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103AC6395E4C1D96102F695C466E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614DD-BF22-4F33-AF73-C5D1F2CB2203}"/>
      </w:docPartPr>
      <w:docPartBody>
        <w:p w:rsidR="00000000" w:rsidRDefault="00A66E2C">
          <w:pPr>
            <w:pStyle w:val="55103AC6395E4C1D96102F695C466E7D"/>
          </w:pPr>
          <w:r w:rsidRPr="00CA78D9">
            <w:rPr>
              <w:rStyle w:val="a3"/>
              <w:rFonts w:hint="eastAsia"/>
            </w:rPr>
            <w:t>[</w:t>
          </w:r>
          <w:r w:rsidRPr="00CA78D9">
            <w:rPr>
              <w:rStyle w:val="a3"/>
              <w:rFonts w:hint="eastAsia"/>
            </w:rPr>
            <w:t>发布日期</w:t>
          </w:r>
          <w:r w:rsidRPr="00CA78D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A569D997E7A452CAB3578E5A0D30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21C362-753C-4CC0-B82C-B5BE881415AA}"/>
      </w:docPartPr>
      <w:docPartBody>
        <w:p w:rsidR="00000000" w:rsidRDefault="00A66E2C">
          <w:pPr>
            <w:pStyle w:val="BA569D997E7A452CAB3578E5A0D30181"/>
          </w:pPr>
          <w:r w:rsidRPr="00CA78D9">
            <w:rPr>
              <w:rStyle w:val="a3"/>
              <w:rFonts w:hint="eastAsia"/>
            </w:rPr>
            <w:t>[</w:t>
          </w:r>
          <w:r w:rsidRPr="00CA78D9">
            <w:rPr>
              <w:rStyle w:val="a3"/>
              <w:rFonts w:hint="eastAsia"/>
            </w:rPr>
            <w:t>标题</w:t>
          </w:r>
          <w:r w:rsidRPr="00CA78D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26D2FDEE46C491CB6A8AF337772D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46C21-1635-4DA4-8F1F-63A0AF0B6244}"/>
      </w:docPartPr>
      <w:docPartBody>
        <w:p w:rsidR="00000000" w:rsidRDefault="00A66E2C">
          <w:pPr>
            <w:pStyle w:val="126D2FDEE46C491CB6A8AF337772D86C"/>
          </w:pPr>
          <w:r w:rsidRPr="00CA78D9">
            <w:rPr>
              <w:rStyle w:val="a3"/>
              <w:rFonts w:hint="eastAsia"/>
            </w:rPr>
            <w:t>[</w:t>
          </w:r>
          <w:r w:rsidRPr="00CA78D9">
            <w:rPr>
              <w:rStyle w:val="a3"/>
              <w:rFonts w:hint="eastAsia"/>
            </w:rPr>
            <w:t>作者</w:t>
          </w:r>
          <w:r w:rsidRPr="00CA78D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E2C"/>
    <w:rsid w:val="00A6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103AC6395E4C1D96102F695C466E7D">
    <w:name w:val="55103AC6395E4C1D96102F695C466E7D"/>
    <w:pPr>
      <w:widowControl w:val="0"/>
      <w:jc w:val="both"/>
    </w:pPr>
  </w:style>
  <w:style w:type="paragraph" w:customStyle="1" w:styleId="BA569D997E7A452CAB3578E5A0D30181">
    <w:name w:val="BA569D997E7A452CAB3578E5A0D30181"/>
    <w:pPr>
      <w:widowControl w:val="0"/>
      <w:jc w:val="both"/>
    </w:pPr>
  </w:style>
  <w:style w:type="paragraph" w:customStyle="1" w:styleId="126D2FDEE46C491CB6A8AF337772D86C">
    <w:name w:val="126D2FDEE46C491CB6A8AF337772D86C"/>
    <w:pPr>
      <w:widowControl w:val="0"/>
      <w:jc w:val="both"/>
    </w:pPr>
  </w:style>
  <w:style w:type="paragraph" w:customStyle="1" w:styleId="C3451D7A1D8E4059BDA44F9CEA55D64C">
    <w:name w:val="C3451D7A1D8E4059BDA44F9CEA55D64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5A7D8-EC79-4A0F-A655-E3B96385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2016-05-24T00:50:00Z</dcterms:created>
  <dcterms:modified xsi:type="dcterms:W3CDTF">2016-05-24T00:50:00Z</dcterms:modified>
</cp:coreProperties>
</file>